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086" w:rsidRDefault="00C62CF0" w:rsidP="00010645">
      <w:pPr>
        <w:pStyle w:val="Heading1"/>
      </w:pPr>
      <w:r>
        <w:t>Wellcome Trust APC spend (</w:t>
      </w:r>
      <w:r w:rsidR="00A4756B">
        <w:t>2010-11, 2011-12</w:t>
      </w:r>
      <w:r>
        <w:t>)</w:t>
      </w:r>
      <w:r w:rsidR="00010645">
        <w:t xml:space="preserve">: </w:t>
      </w:r>
      <w:r>
        <w:t>an explanation of the data</w:t>
      </w:r>
    </w:p>
    <w:p w:rsidR="00010645" w:rsidRDefault="00010645"/>
    <w:p w:rsidR="00010645" w:rsidRDefault="00010645" w:rsidP="00010645">
      <w:pPr>
        <w:pStyle w:val="Heading2"/>
      </w:pPr>
      <w:r>
        <w:t>Overview</w:t>
      </w:r>
    </w:p>
    <w:p w:rsidR="00A4756B" w:rsidRDefault="00A4756B">
      <w:r>
        <w:t xml:space="preserve">Following the publication of the Wellcome Trust APC dataset for 2012-13 – see </w:t>
      </w:r>
      <w:hyperlink r:id="rId6" w:history="1">
        <w:r w:rsidRPr="00316B8F">
          <w:rPr>
            <w:rStyle w:val="Hyperlink"/>
          </w:rPr>
          <w:t>http://figshare.com/articles/Wellcome_Trust_APC_spend_2012_13_data_file/963054</w:t>
        </w:r>
      </w:hyperlink>
      <w:r>
        <w:t xml:space="preserve">  and the community-enhanced version at </w:t>
      </w:r>
      <w:hyperlink r:id="rId7" w:anchor="gid=0" w:history="1">
        <w:r w:rsidRPr="00316B8F">
          <w:rPr>
            <w:rStyle w:val="Hyperlink"/>
          </w:rPr>
          <w:t>https://docs.google.com/spreadsheets/d/1RXMhqzOZDqygWzyE4HXi9DnJnxjdp0NOhlHcB5SrSZo/edit#gid=0</w:t>
        </w:r>
      </w:hyperlink>
      <w:r>
        <w:t xml:space="preserve"> ) we have decided to make publicly available our APC spend for two further years – 2010-11 and 2011-12.</w:t>
      </w:r>
    </w:p>
    <w:p w:rsidR="00A4756B" w:rsidRDefault="00A4756B"/>
    <w:p w:rsidR="00A4756B" w:rsidRDefault="00A4756B">
      <w:r>
        <w:t>With three years’ worth of APC data in the public domain, researchers can see how our APC spend has changed as well as look to see what has happened to the APC price over this period.</w:t>
      </w:r>
    </w:p>
    <w:p w:rsidR="00A4756B" w:rsidRDefault="00A4756B"/>
    <w:p w:rsidR="00010645" w:rsidRDefault="00A4756B">
      <w:r>
        <w:t xml:space="preserve">As before, this spend is </w:t>
      </w:r>
      <w:r w:rsidR="00010645" w:rsidRPr="00B86701">
        <w:rPr>
          <w:b/>
        </w:rPr>
        <w:t xml:space="preserve">as </w:t>
      </w:r>
      <w:r w:rsidR="00B86701" w:rsidRPr="00B86701">
        <w:rPr>
          <w:b/>
        </w:rPr>
        <w:t>reported by UK institutions</w:t>
      </w:r>
      <w:r w:rsidR="00E11CCD">
        <w:rPr>
          <w:b/>
        </w:rPr>
        <w:t xml:space="preserve"> and </w:t>
      </w:r>
      <w:r w:rsidR="006C7DC1">
        <w:rPr>
          <w:b/>
        </w:rPr>
        <w:t xml:space="preserve">any of </w:t>
      </w:r>
      <w:r w:rsidR="00E11CCD">
        <w:rPr>
          <w:b/>
        </w:rPr>
        <w:t>the Trust’s Major Overseas Programmes</w:t>
      </w:r>
      <w:r w:rsidR="00B86701" w:rsidRPr="00B86701">
        <w:rPr>
          <w:b/>
        </w:rPr>
        <w:t xml:space="preserve"> in receipt of an OA block grant</w:t>
      </w:r>
      <w:r w:rsidR="00B86701">
        <w:t xml:space="preserve"> (see: </w:t>
      </w:r>
      <w:hyperlink r:id="rId8" w:history="1">
        <w:r w:rsidR="00B86701" w:rsidRPr="00EA13B6">
          <w:rPr>
            <w:rStyle w:val="Hyperlink"/>
          </w:rPr>
          <w:t>http://www.wellcome.ac.uk/About-us/Policy/Spotlight-issues/Open-access/Guides/WTX036803.htm</w:t>
        </w:r>
      </w:hyperlink>
      <w:r w:rsidR="00B86701">
        <w:t>).</w:t>
      </w:r>
    </w:p>
    <w:p w:rsidR="00B86701" w:rsidRDefault="00B86701"/>
    <w:p w:rsidR="00B86701" w:rsidRDefault="00B86701">
      <w:r>
        <w:t xml:space="preserve">The </w:t>
      </w:r>
      <w:r w:rsidR="00DC6A54">
        <w:t xml:space="preserve">data </w:t>
      </w:r>
      <w:r w:rsidRPr="00C62CF0">
        <w:rPr>
          <w:i/>
        </w:rPr>
        <w:t>only</w:t>
      </w:r>
      <w:r>
        <w:t xml:space="preserve"> include</w:t>
      </w:r>
      <w:r w:rsidR="00C165D2">
        <w:t>s</w:t>
      </w:r>
      <w:r>
        <w:t xml:space="preserve"> information when an APC was levied.  If an author has self-archived a paper, or the publisher provides a gold OA service (but makes no charge), this information is </w:t>
      </w:r>
      <w:r w:rsidRPr="00C165D2">
        <w:rPr>
          <w:u w:val="single"/>
        </w:rPr>
        <w:t>not</w:t>
      </w:r>
      <w:r>
        <w:t xml:space="preserve"> included in this dataset.</w:t>
      </w:r>
    </w:p>
    <w:p w:rsidR="00DC6A54" w:rsidRDefault="00DC6A54"/>
    <w:p w:rsidR="00DC6A54" w:rsidRDefault="00DC6A54">
      <w:r>
        <w:t xml:space="preserve">Equally, </w:t>
      </w:r>
      <w:r w:rsidR="00A4756B">
        <w:t>data</w:t>
      </w:r>
      <w:r w:rsidR="00C65CE5">
        <w:t xml:space="preserve"> </w:t>
      </w:r>
      <w:r w:rsidR="00D6340E">
        <w:t xml:space="preserve">are </w:t>
      </w:r>
      <w:r w:rsidR="00C65CE5">
        <w:t>not included in cases where a researcher (based at an institution not in receipt of an OA block grant) received a supplement to their grant to cover OA publishing costs.</w:t>
      </w:r>
    </w:p>
    <w:p w:rsidR="00010645" w:rsidRDefault="00010645" w:rsidP="00B86701">
      <w:pPr>
        <w:pStyle w:val="Heading2"/>
      </w:pPr>
      <w:r>
        <w:t xml:space="preserve">The </w:t>
      </w:r>
      <w:r w:rsidR="00B86701">
        <w:t>data</w:t>
      </w:r>
      <w:r w:rsidR="00D6340E">
        <w:t>set</w:t>
      </w:r>
    </w:p>
    <w:p w:rsidR="00B86701" w:rsidRDefault="00C62CF0">
      <w:r>
        <w:t>The da</w:t>
      </w:r>
      <w:r w:rsidR="00B86701">
        <w:t>t</w:t>
      </w:r>
      <w:r>
        <w:t>a</w:t>
      </w:r>
      <w:r w:rsidR="00D6340E">
        <w:t>set</w:t>
      </w:r>
      <w:r w:rsidR="00B86701">
        <w:t xml:space="preserve"> contains the following elements:</w:t>
      </w:r>
    </w:p>
    <w:p w:rsidR="00B86701" w:rsidRDefault="00B86701" w:rsidP="00B86701">
      <w:pPr>
        <w:pStyle w:val="Heading3"/>
      </w:pPr>
      <w:r>
        <w:t>PMC ID/PMID</w:t>
      </w:r>
    </w:p>
    <w:p w:rsidR="00B86701" w:rsidRDefault="00B86701">
      <w:r>
        <w:t>To help the Trust identify whether a work is in PMC/Europe PMC</w:t>
      </w:r>
      <w:r w:rsidR="00D6340E">
        <w:t>,</w:t>
      </w:r>
      <w:r>
        <w:t xml:space="preserve"> we ask institutions to cite the PMC ID (or the PubMed ID if a PMC ID is not known.  This data </w:t>
      </w:r>
      <w:proofErr w:type="gramStart"/>
      <w:r>
        <w:t xml:space="preserve">is </w:t>
      </w:r>
      <w:r w:rsidR="00C62CF0">
        <w:t xml:space="preserve"> </w:t>
      </w:r>
      <w:r>
        <w:t>not</w:t>
      </w:r>
      <w:proofErr w:type="gramEnd"/>
      <w:r>
        <w:t xml:space="preserve"> always 100% accurate.</w:t>
      </w:r>
    </w:p>
    <w:p w:rsidR="00B86701" w:rsidRDefault="00B86701" w:rsidP="00B86701">
      <w:pPr>
        <w:pStyle w:val="Heading3"/>
      </w:pPr>
      <w:r>
        <w:t>Publisher</w:t>
      </w:r>
    </w:p>
    <w:p w:rsidR="00B86701" w:rsidRDefault="00B86701">
      <w:r>
        <w:t>This lists the name of the publisher</w:t>
      </w:r>
      <w:r w:rsidR="00C62CF0">
        <w:t xml:space="preserve">, </w:t>
      </w:r>
      <w:r>
        <w:t xml:space="preserve">as reported by the institution.  </w:t>
      </w:r>
      <w:r w:rsidR="00A4756B">
        <w:t>We have attempted to normalise this data to mak</w:t>
      </w:r>
      <w:r w:rsidR="00C165D2">
        <w:t>e it easier to analyse.</w:t>
      </w:r>
    </w:p>
    <w:p w:rsidR="000E0CA0" w:rsidRDefault="000E0CA0" w:rsidP="000E0CA0">
      <w:pPr>
        <w:pStyle w:val="Heading3"/>
      </w:pPr>
      <w:r>
        <w:t>Journal name</w:t>
      </w:r>
    </w:p>
    <w:p w:rsidR="00A4756B" w:rsidRDefault="000E0CA0" w:rsidP="00A4756B">
      <w:r>
        <w:t>This lists the name of the journal (which published the Wellcome-funded work), as reported by the institution.  A</w:t>
      </w:r>
      <w:r w:rsidR="00C62CF0">
        <w:t>gain,</w:t>
      </w:r>
      <w:r w:rsidR="00A4756B">
        <w:t xml:space="preserve"> we have attempted to normalise this data, but </w:t>
      </w:r>
      <w:r w:rsidR="00C165D2">
        <w:t>errors may still be present.</w:t>
      </w:r>
    </w:p>
    <w:p w:rsidR="000E0CA0" w:rsidRDefault="000E0CA0" w:rsidP="000E0CA0"/>
    <w:p w:rsidR="000E0CA0" w:rsidRDefault="000E0CA0" w:rsidP="000E0CA0">
      <w:pPr>
        <w:pStyle w:val="Heading3"/>
      </w:pPr>
      <w:r>
        <w:t>Article title</w:t>
      </w:r>
    </w:p>
    <w:p w:rsidR="000E0CA0" w:rsidRDefault="000E0CA0" w:rsidP="000E0CA0">
      <w:r>
        <w:t>This is the title of the article, as reported by the institution</w:t>
      </w:r>
      <w:r w:rsidR="00C62CF0">
        <w:t>.</w:t>
      </w:r>
    </w:p>
    <w:p w:rsidR="000E0CA0" w:rsidRPr="000E0CA0" w:rsidRDefault="000E0CA0" w:rsidP="000E0CA0">
      <w:pPr>
        <w:pStyle w:val="Heading3"/>
      </w:pPr>
      <w:r w:rsidRPr="000E0CA0">
        <w:t>Cost</w:t>
      </w:r>
    </w:p>
    <w:p w:rsidR="000E0CA0" w:rsidRPr="000E0CA0" w:rsidRDefault="000E0CA0" w:rsidP="000E0CA0">
      <w:r>
        <w:t>The cost list</w:t>
      </w:r>
      <w:r w:rsidR="00D6340E">
        <w:t>ed</w:t>
      </w:r>
      <w:r>
        <w:t xml:space="preserve"> is the figure which the institution </w:t>
      </w:r>
      <w:r w:rsidR="00C165D2">
        <w:t>claimed</w:t>
      </w:r>
      <w:r w:rsidR="00C65CE5">
        <w:t xml:space="preserve"> from the Wellcome Trust</w:t>
      </w:r>
      <w:r w:rsidR="00C62CF0">
        <w:t xml:space="preserve"> grant</w:t>
      </w:r>
      <w:r w:rsidR="00C65CE5">
        <w:t xml:space="preserve"> (</w:t>
      </w:r>
      <w:r>
        <w:t xml:space="preserve">to cover the OA </w:t>
      </w:r>
      <w:r w:rsidR="00C62CF0">
        <w:t xml:space="preserve">publishing </w:t>
      </w:r>
      <w:r>
        <w:t>fee).</w:t>
      </w:r>
      <w:r w:rsidR="00C65CE5">
        <w:t xml:space="preserve">  These costs </w:t>
      </w:r>
      <w:r w:rsidR="00C165D2">
        <w:t xml:space="preserve">should </w:t>
      </w:r>
      <w:r w:rsidR="00C65CE5">
        <w:t xml:space="preserve">exclude any page or colour charges which </w:t>
      </w:r>
      <w:r w:rsidR="00C65CE5">
        <w:lastRenderedPageBreak/>
        <w:t>the publisher may levy.</w:t>
      </w:r>
      <w:r>
        <w:br/>
      </w:r>
      <w:r>
        <w:br/>
        <w:t xml:space="preserve">The cost </w:t>
      </w:r>
      <w:r w:rsidR="003E5BC3">
        <w:t>cited</w:t>
      </w:r>
      <w:r>
        <w:t xml:space="preserve"> includes VAT</w:t>
      </w:r>
      <w:r w:rsidR="003E5BC3">
        <w:t>,</w:t>
      </w:r>
      <w:r>
        <w:t xml:space="preserve"> where applicable.</w:t>
      </w:r>
      <w:r>
        <w:br/>
      </w:r>
      <w:r>
        <w:br/>
        <w:t>All costs have been converted into £ sterling.</w:t>
      </w:r>
      <w:r>
        <w:br/>
      </w:r>
      <w:r>
        <w:br/>
        <w:t xml:space="preserve">As you look through the data you will see (for example) different </w:t>
      </w:r>
      <w:r w:rsidR="00C65CE5">
        <w:t>prices</w:t>
      </w:r>
      <w:r>
        <w:t xml:space="preserve"> cited for the same journal.  When these differences are small, it can be assumed that this reflects fluctuations in currency prices.  Where they are significant, then it should be assumed that other funders have contributed to the cost of that APC, and the figure cited is the Wellcome contribution to that APC.</w:t>
      </w:r>
    </w:p>
    <w:p w:rsidR="00010645" w:rsidRDefault="000E0CA0" w:rsidP="000E0CA0">
      <w:pPr>
        <w:pStyle w:val="Heading2"/>
      </w:pPr>
      <w:r>
        <w:t>Comment</w:t>
      </w:r>
    </w:p>
    <w:p w:rsidR="000E0CA0" w:rsidRDefault="000E0CA0">
      <w:r>
        <w:t>Notwithstanding the issues with the data (described above) we hope this this data will be of use to help better understand the cost of OA publishing.</w:t>
      </w:r>
    </w:p>
    <w:p w:rsidR="00C65CE5" w:rsidRDefault="00C65CE5"/>
    <w:p w:rsidR="000E0CA0" w:rsidRDefault="000E0CA0">
      <w:r>
        <w:t>Robert Kiley</w:t>
      </w:r>
    </w:p>
    <w:p w:rsidR="00010645" w:rsidRDefault="003E5BC3">
      <w:r>
        <w:t>22nd</w:t>
      </w:r>
      <w:bookmarkStart w:id="0" w:name="_GoBack"/>
      <w:bookmarkEnd w:id="0"/>
      <w:r w:rsidR="00C165D2">
        <w:t xml:space="preserve"> April 2014</w:t>
      </w:r>
    </w:p>
    <w:sectPr w:rsidR="00010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48D"/>
    <w:multiLevelType w:val="hybridMultilevel"/>
    <w:tmpl w:val="E3282D7E"/>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4B"/>
    <w:rsid w:val="00010645"/>
    <w:rsid w:val="000E0CA0"/>
    <w:rsid w:val="001328CA"/>
    <w:rsid w:val="0033114B"/>
    <w:rsid w:val="003E5BC3"/>
    <w:rsid w:val="006C7DC1"/>
    <w:rsid w:val="009A2086"/>
    <w:rsid w:val="00A4756B"/>
    <w:rsid w:val="00AA1707"/>
    <w:rsid w:val="00B86701"/>
    <w:rsid w:val="00C165D2"/>
    <w:rsid w:val="00C62CF0"/>
    <w:rsid w:val="00C65CE5"/>
    <w:rsid w:val="00D6340E"/>
    <w:rsid w:val="00DC6A54"/>
    <w:rsid w:val="00E11CCD"/>
    <w:rsid w:val="00EF1F63"/>
    <w:rsid w:val="00F13311"/>
    <w:rsid w:val="00F71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F63"/>
    <w:rPr>
      <w:rFonts w:ascii="Arial" w:hAnsi="Arial" w:cs="Times New Roman"/>
    </w:rPr>
  </w:style>
  <w:style w:type="paragraph" w:styleId="Heading1">
    <w:name w:val="heading 1"/>
    <w:basedOn w:val="Normal"/>
    <w:next w:val="Normal"/>
    <w:link w:val="Heading1Char"/>
    <w:uiPriority w:val="9"/>
    <w:qFormat/>
    <w:rsid w:val="000106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18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7118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18E"/>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F7118E"/>
    <w:rPr>
      <w:rFonts w:ascii="Arial" w:eastAsiaTheme="majorEastAsia" w:hAnsi="Arial" w:cstheme="majorBidi"/>
      <w:b/>
      <w:bCs/>
    </w:rPr>
  </w:style>
  <w:style w:type="character" w:customStyle="1" w:styleId="Heading1Char">
    <w:name w:val="Heading 1 Char"/>
    <w:basedOn w:val="DefaultParagraphFont"/>
    <w:link w:val="Heading1"/>
    <w:uiPriority w:val="9"/>
    <w:rsid w:val="0001064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86701"/>
    <w:rPr>
      <w:color w:val="0000FF" w:themeColor="hyperlink"/>
      <w:u w:val="single"/>
    </w:rPr>
  </w:style>
  <w:style w:type="paragraph" w:styleId="ListParagraph">
    <w:name w:val="List Paragraph"/>
    <w:basedOn w:val="Normal"/>
    <w:uiPriority w:val="34"/>
    <w:qFormat/>
    <w:rsid w:val="00B86701"/>
    <w:pPr>
      <w:ind w:left="720"/>
    </w:pPr>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F63"/>
    <w:rPr>
      <w:rFonts w:ascii="Arial" w:hAnsi="Arial" w:cs="Times New Roman"/>
    </w:rPr>
  </w:style>
  <w:style w:type="paragraph" w:styleId="Heading1">
    <w:name w:val="heading 1"/>
    <w:basedOn w:val="Normal"/>
    <w:next w:val="Normal"/>
    <w:link w:val="Heading1Char"/>
    <w:uiPriority w:val="9"/>
    <w:qFormat/>
    <w:rsid w:val="000106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18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7118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18E"/>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F7118E"/>
    <w:rPr>
      <w:rFonts w:ascii="Arial" w:eastAsiaTheme="majorEastAsia" w:hAnsi="Arial" w:cstheme="majorBidi"/>
      <w:b/>
      <w:bCs/>
    </w:rPr>
  </w:style>
  <w:style w:type="character" w:customStyle="1" w:styleId="Heading1Char">
    <w:name w:val="Heading 1 Char"/>
    <w:basedOn w:val="DefaultParagraphFont"/>
    <w:link w:val="Heading1"/>
    <w:uiPriority w:val="9"/>
    <w:rsid w:val="0001064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86701"/>
    <w:rPr>
      <w:color w:val="0000FF" w:themeColor="hyperlink"/>
      <w:u w:val="single"/>
    </w:rPr>
  </w:style>
  <w:style w:type="paragraph" w:styleId="ListParagraph">
    <w:name w:val="List Paragraph"/>
    <w:basedOn w:val="Normal"/>
    <w:uiPriority w:val="34"/>
    <w:qFormat/>
    <w:rsid w:val="00B86701"/>
    <w:pPr>
      <w:ind w:left="7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02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llcome.ac.uk/About-us/Policy/Spotlight-issues/Open-access/Guides/WTX036803.htm" TargetMode="External"/><Relationship Id="rId3" Type="http://schemas.microsoft.com/office/2007/relationships/stylesWithEffects" Target="stylesWithEffects.xml"/><Relationship Id="rId7" Type="http://schemas.openxmlformats.org/officeDocument/2006/relationships/hyperlink" Target="https://docs.google.com/spreadsheets/d/1RXMhqzOZDqygWzyE4HXi9DnJnxjdp0NOhlHcB5SrSZ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gshare.com/articles/Wellcome_Trust_APC_spend_2012_13_data_file/96305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E951C9FD</Template>
  <TotalTime>2</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Wellcome Trust</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Kiley, Robert</dc:creator>
  <cp:lastModifiedBy>Kiley, Robert</cp:lastModifiedBy>
  <cp:revision>3</cp:revision>
  <dcterms:created xsi:type="dcterms:W3CDTF">2014-04-22T13:15:00Z</dcterms:created>
  <dcterms:modified xsi:type="dcterms:W3CDTF">2014-04-22T13:16:00Z</dcterms:modified>
</cp:coreProperties>
</file>